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884E57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AE3FD5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RPr="00604A83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604A83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CB62EE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CB62EE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99CC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46031" w:rsidRDefault="00346031">
      <w:pPr>
        <w:rPr>
          <w:lang w:val="en-US"/>
        </w:rPr>
      </w:pPr>
    </w:p>
    <w:p w:rsidR="00346031" w:rsidRDefault="00346031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Default="00346031" w:rsidP="005229A3">
            <w:pPr>
              <w:jc w:val="center"/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RPr="00604A83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  <w:tr w:rsidR="00346031" w:rsidTr="005229A3">
        <w:trPr>
          <w:trHeight w:val="357"/>
        </w:trPr>
        <w:tc>
          <w:tcPr>
            <w:tcW w:w="386" w:type="dxa"/>
            <w:shd w:val="clear" w:color="auto" w:fill="CCCCCC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FFFF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shd w:val="clear" w:color="auto" w:fill="FFC000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  <w:tc>
          <w:tcPr>
            <w:tcW w:w="386" w:type="dxa"/>
            <w:vAlign w:val="center"/>
          </w:tcPr>
          <w:p w:rsidR="00346031" w:rsidRPr="005229A3" w:rsidRDefault="00346031" w:rsidP="005229A3">
            <w:pPr>
              <w:jc w:val="center"/>
              <w:rPr>
                <w:lang w:val="en-US"/>
              </w:rPr>
            </w:pPr>
          </w:p>
        </w:tc>
      </w:tr>
    </w:tbl>
    <w:p w:rsidR="00346031" w:rsidRDefault="00346031">
      <w:pPr>
        <w:rPr>
          <w:lang w:val="en-US"/>
        </w:rPr>
      </w:pPr>
    </w:p>
    <w:p w:rsidR="00346031" w:rsidRDefault="00346031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884E57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AE3FD5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6C40D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RPr="00604A83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2F3469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CB62EE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2F3469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</w:tr>
      <w:tr w:rsidR="00346031" w:rsidTr="000260D6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Default="00346031" w:rsidP="00AC5852">
            <w:pPr>
              <w:jc w:val="center"/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346031" w:rsidRPr="005229A3" w:rsidRDefault="00346031" w:rsidP="00AC58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46031" w:rsidRDefault="00346031">
      <w:pPr>
        <w:rPr>
          <w:lang w:val="en-US"/>
        </w:rPr>
      </w:pPr>
    </w:p>
    <w:tbl>
      <w:tblPr>
        <w:tblW w:w="0" w:type="auto"/>
        <w:tblInd w:w="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Default="00FF762A" w:rsidP="00FF762A">
            <w:pPr>
              <w:jc w:val="center"/>
            </w:pP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Default="00FF762A" w:rsidP="00FF762A">
            <w:pPr>
              <w:jc w:val="center"/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CB62EE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FF762A" w:rsidRPr="00884E57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2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CB62EE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</w:tr>
      <w:tr w:rsidR="00FF762A" w:rsidRPr="00604A83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2F3469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CB62EE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6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CB62EE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2F3469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7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CB62EE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2F3469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CCFFCC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8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</w:tr>
      <w:tr w:rsidR="00FF762A" w:rsidTr="00FF762A">
        <w:trPr>
          <w:trHeight w:val="355"/>
        </w:trPr>
        <w:tc>
          <w:tcPr>
            <w:tcW w:w="384" w:type="dxa"/>
            <w:shd w:val="clear" w:color="auto" w:fill="CCCCCC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9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FF762A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99CCFF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shd w:val="clear" w:color="auto" w:fill="FFC000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 w:rsidRPr="005229A3">
              <w:rPr>
                <w:lang w:val="en-US"/>
              </w:rPr>
              <w:t>4</w:t>
            </w: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</w:p>
        </w:tc>
        <w:tc>
          <w:tcPr>
            <w:tcW w:w="384" w:type="dxa"/>
            <w:vAlign w:val="center"/>
          </w:tcPr>
          <w:p w:rsidR="00FF762A" w:rsidRPr="005229A3" w:rsidRDefault="00FF762A" w:rsidP="00FF7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F762A" w:rsidRPr="00277F2F" w:rsidRDefault="00FF762A" w:rsidP="00FF762A">
      <w:pPr>
        <w:rPr>
          <w:lang w:val="en-US"/>
        </w:rPr>
      </w:pPr>
    </w:p>
    <w:p w:rsidR="00FF762A" w:rsidRPr="00277F2F" w:rsidRDefault="00FF762A">
      <w:pPr>
        <w:rPr>
          <w:lang w:val="en-US"/>
        </w:rPr>
      </w:pPr>
    </w:p>
    <w:sectPr w:rsidR="00FF762A" w:rsidRPr="00277F2F" w:rsidSect="00AE3F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3FD5"/>
    <w:rsid w:val="000260D6"/>
    <w:rsid w:val="0007504C"/>
    <w:rsid w:val="000F07E1"/>
    <w:rsid w:val="0017233C"/>
    <w:rsid w:val="00270A9C"/>
    <w:rsid w:val="00273143"/>
    <w:rsid w:val="00275819"/>
    <w:rsid w:val="00277F2F"/>
    <w:rsid w:val="002F3469"/>
    <w:rsid w:val="00346031"/>
    <w:rsid w:val="003806DB"/>
    <w:rsid w:val="004259CC"/>
    <w:rsid w:val="00453015"/>
    <w:rsid w:val="005229A3"/>
    <w:rsid w:val="005646C0"/>
    <w:rsid w:val="00604A83"/>
    <w:rsid w:val="00695289"/>
    <w:rsid w:val="006C40DA"/>
    <w:rsid w:val="00773B62"/>
    <w:rsid w:val="00884E57"/>
    <w:rsid w:val="008D2F46"/>
    <w:rsid w:val="00AC5852"/>
    <w:rsid w:val="00AE3FD5"/>
    <w:rsid w:val="00CB62EE"/>
    <w:rsid w:val="00D84577"/>
    <w:rsid w:val="00DF25C7"/>
    <w:rsid w:val="00F17744"/>
    <w:rsid w:val="00FB7B13"/>
    <w:rsid w:val="00FC3144"/>
    <w:rsid w:val="00FD2F80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1E4DF"/>
  <w15:docId w15:val="{31E695AA-6687-4383-9F19-4F334A60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FD5"/>
    <w:rPr>
      <w:rFonts w:ascii="Times New Roman" w:eastAsia="Times New Roman" w:hAnsi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E3FD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 Luk</cp:lastModifiedBy>
  <cp:revision>5</cp:revision>
  <dcterms:created xsi:type="dcterms:W3CDTF">2015-08-25T06:34:00Z</dcterms:created>
  <dcterms:modified xsi:type="dcterms:W3CDTF">2016-04-05T23:33:00Z</dcterms:modified>
</cp:coreProperties>
</file>